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4E" w:rsidRPr="001B795A" w:rsidRDefault="006115FD" w:rsidP="00A25AE3">
      <w:pPr>
        <w:rPr>
          <w:b/>
          <w:sz w:val="28"/>
          <w:szCs w:val="22"/>
          <w:lang w:val="es-AR"/>
        </w:rPr>
      </w:pPr>
      <w:r w:rsidRPr="001B795A">
        <w:rPr>
          <w:b/>
          <w:noProof/>
          <w:sz w:val="28"/>
          <w:szCs w:val="22"/>
          <w:lang w:val="es-AR" w:eastAsia="zh-CN"/>
        </w:rPr>
        <w:drawing>
          <wp:anchor distT="0" distB="0" distL="114300" distR="114300" simplePos="0" relativeHeight="251658240" behindDoc="0" locked="0" layoutInCell="1" allowOverlap="1" wp14:anchorId="47C206BC" wp14:editId="7989345C">
            <wp:simplePos x="0" y="0"/>
            <wp:positionH relativeFrom="column">
              <wp:posOffset>-168275</wp:posOffset>
            </wp:positionH>
            <wp:positionV relativeFrom="paragraph">
              <wp:posOffset>-416560</wp:posOffset>
            </wp:positionV>
            <wp:extent cx="876300" cy="9398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D68" w:rsidRPr="001B795A">
        <w:rPr>
          <w:b/>
          <w:sz w:val="28"/>
          <w:szCs w:val="22"/>
          <w:lang w:val="es-AR"/>
        </w:rPr>
        <w:t>SISTEM</w:t>
      </w:r>
      <w:bookmarkStart w:id="0" w:name="_GoBack"/>
      <w:bookmarkEnd w:id="0"/>
      <w:r w:rsidR="00477D68" w:rsidRPr="001B795A">
        <w:rPr>
          <w:b/>
          <w:sz w:val="28"/>
          <w:szCs w:val="22"/>
          <w:lang w:val="es-AR"/>
        </w:rPr>
        <w:t>AS MULTIAGENTES</w:t>
      </w:r>
    </w:p>
    <w:p w:rsidR="00AB63FD" w:rsidRDefault="00AB63FD" w:rsidP="0073004E">
      <w:pPr>
        <w:rPr>
          <w:rFonts w:ascii="Arial" w:hAnsi="Arial" w:cs="Arial"/>
          <w:sz w:val="22"/>
          <w:szCs w:val="22"/>
          <w:lang w:val="es-AR"/>
        </w:rPr>
      </w:pPr>
    </w:p>
    <w:p w:rsidR="0073004E" w:rsidRDefault="0073004E" w:rsidP="0073004E">
      <w:pPr>
        <w:rPr>
          <w:rFonts w:ascii="Arial" w:hAnsi="Arial" w:cs="Arial"/>
          <w:sz w:val="22"/>
          <w:szCs w:val="22"/>
          <w:lang w:val="es-AR"/>
        </w:rPr>
      </w:pPr>
    </w:p>
    <w:p w:rsidR="0073004E" w:rsidRDefault="0073004E" w:rsidP="0073004E">
      <w:pPr>
        <w:rPr>
          <w:rFonts w:ascii="Arial" w:hAnsi="Arial" w:cs="Arial"/>
          <w:sz w:val="22"/>
          <w:szCs w:val="22"/>
          <w:lang w:val="es-AR"/>
        </w:rPr>
      </w:pPr>
    </w:p>
    <w:p w:rsidR="00A25AE3" w:rsidRDefault="00A25AE3" w:rsidP="0073004E">
      <w:pPr>
        <w:rPr>
          <w:rFonts w:ascii="Arial" w:hAnsi="Arial" w:cs="Arial"/>
          <w:sz w:val="22"/>
          <w:szCs w:val="22"/>
          <w:lang w:val="es-AR"/>
        </w:rPr>
      </w:pPr>
    </w:p>
    <w:p w:rsidR="0073004E" w:rsidRDefault="0073004E" w:rsidP="0073004E">
      <w:pPr>
        <w:rPr>
          <w:rFonts w:ascii="Arial" w:hAnsi="Arial" w:cs="Arial"/>
          <w:sz w:val="22"/>
          <w:szCs w:val="22"/>
          <w:lang w:val="es-AR"/>
        </w:rPr>
      </w:pPr>
    </w:p>
    <w:p w:rsidR="00477D68" w:rsidRDefault="00477D68" w:rsidP="0073004E">
      <w:pPr>
        <w:rPr>
          <w:rFonts w:ascii="Arial" w:hAnsi="Arial" w:cs="Arial"/>
          <w:sz w:val="22"/>
          <w:szCs w:val="22"/>
          <w:lang w:val="es-AR"/>
        </w:rPr>
      </w:pPr>
    </w:p>
    <w:p w:rsidR="00235E53" w:rsidRDefault="00235E53" w:rsidP="0073004E">
      <w:pPr>
        <w:rPr>
          <w:rFonts w:ascii="Arial" w:hAnsi="Arial" w:cs="Arial"/>
          <w:sz w:val="22"/>
          <w:szCs w:val="22"/>
          <w:lang w:val="es-AR"/>
        </w:rPr>
      </w:pPr>
    </w:p>
    <w:p w:rsidR="00FF6B31" w:rsidRPr="008F4D8B" w:rsidRDefault="00B50D3B" w:rsidP="00FF6B31">
      <w:pPr>
        <w:jc w:val="center"/>
        <w:rPr>
          <w:rFonts w:ascii="Arial" w:hAnsi="Arial" w:cs="Arial"/>
          <w:sz w:val="32"/>
          <w:szCs w:val="32"/>
        </w:rPr>
      </w:pPr>
      <w:r w:rsidRPr="00B50D3B">
        <w:rPr>
          <w:rFonts w:ascii="Arial" w:hAnsi="Arial" w:cs="Arial"/>
          <w:sz w:val="32"/>
          <w:szCs w:val="32"/>
          <w:highlight w:val="yellow"/>
        </w:rPr>
        <w:t>N</w:t>
      </w:r>
      <w:r w:rsidR="00355A26">
        <w:rPr>
          <w:rFonts w:ascii="Arial" w:hAnsi="Arial" w:cs="Arial"/>
          <w:sz w:val="32"/>
          <w:szCs w:val="32"/>
          <w:highlight w:val="yellow"/>
        </w:rPr>
        <w:t>úmero / N</w:t>
      </w:r>
      <w:r w:rsidRPr="00B50D3B">
        <w:rPr>
          <w:rFonts w:ascii="Arial" w:hAnsi="Arial" w:cs="Arial"/>
          <w:sz w:val="32"/>
          <w:szCs w:val="32"/>
          <w:highlight w:val="yellow"/>
        </w:rPr>
        <w:t>ombre del Grupo</w:t>
      </w:r>
    </w:p>
    <w:p w:rsidR="00FF6B31" w:rsidRDefault="00FF6B31" w:rsidP="0073004E">
      <w:pPr>
        <w:rPr>
          <w:rFonts w:ascii="Arial" w:hAnsi="Arial" w:cs="Arial"/>
          <w:sz w:val="22"/>
          <w:szCs w:val="22"/>
          <w:lang w:val="es-AR"/>
        </w:rPr>
      </w:pPr>
    </w:p>
    <w:p w:rsidR="00FF6B31" w:rsidRDefault="00FF6B31" w:rsidP="0073004E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6883"/>
      </w:tblGrid>
      <w:tr w:rsidR="0073004E" w:rsidRPr="006C663D" w:rsidTr="008F4D8B">
        <w:tc>
          <w:tcPr>
            <w:tcW w:w="6883" w:type="dxa"/>
          </w:tcPr>
          <w:p w:rsidR="00FF6B31" w:rsidRPr="008F4D8B" w:rsidRDefault="00AB7DB9" w:rsidP="00FF6B3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Entrega </w:t>
            </w:r>
            <w:r w:rsidR="00FF6B31">
              <w:rPr>
                <w:rFonts w:ascii="Arial" w:hAnsi="Arial" w:cs="Arial"/>
                <w:sz w:val="32"/>
                <w:szCs w:val="32"/>
              </w:rPr>
              <w:t xml:space="preserve">N° </w:t>
            </w:r>
            <w:r w:rsidR="00FF6B31" w:rsidRPr="00B50D3B">
              <w:rPr>
                <w:rFonts w:ascii="Arial" w:hAnsi="Arial" w:cs="Arial"/>
                <w:sz w:val="32"/>
                <w:szCs w:val="32"/>
                <w:highlight w:val="yellow"/>
              </w:rPr>
              <w:t>xxx</w:t>
            </w:r>
          </w:p>
          <w:p w:rsidR="0073004E" w:rsidRPr="008F4D8B" w:rsidRDefault="0073004E" w:rsidP="001F4168">
            <w:pPr>
              <w:rPr>
                <w:sz w:val="32"/>
                <w:szCs w:val="32"/>
                <w:lang w:val="es-AR"/>
              </w:rPr>
            </w:pPr>
          </w:p>
        </w:tc>
      </w:tr>
    </w:tbl>
    <w:p w:rsidR="0073004E" w:rsidRDefault="0073004E" w:rsidP="0073004E">
      <w:pPr>
        <w:rPr>
          <w:sz w:val="22"/>
          <w:szCs w:val="22"/>
          <w:lang w:val="es-AR"/>
        </w:rPr>
      </w:pPr>
    </w:p>
    <w:p w:rsidR="00235E53" w:rsidRPr="006C663D" w:rsidRDefault="00235E53" w:rsidP="0073004E">
      <w:pPr>
        <w:rPr>
          <w:sz w:val="22"/>
          <w:szCs w:val="22"/>
          <w:lang w:val="es-AR"/>
        </w:rPr>
      </w:pPr>
    </w:p>
    <w:p w:rsidR="0073004E" w:rsidRPr="006C663D" w:rsidRDefault="0073004E" w:rsidP="0073004E">
      <w:pPr>
        <w:rPr>
          <w:lang w:val="es-AR"/>
        </w:rPr>
      </w:pPr>
    </w:p>
    <w:tbl>
      <w:tblPr>
        <w:tblpPr w:leftFromText="141" w:rightFromText="141" w:vertAnchor="text" w:horzAnchor="margin" w:tblpXSpec="center" w:tblpY="-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551"/>
        <w:gridCol w:w="142"/>
        <w:gridCol w:w="1213"/>
      </w:tblGrid>
      <w:tr w:rsidR="00FA1EE1" w:rsidTr="00B97AF5">
        <w:trPr>
          <w:trHeight w:val="416"/>
        </w:trPr>
        <w:tc>
          <w:tcPr>
            <w:tcW w:w="7133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1EE1" w:rsidRDefault="00FA1EE1" w:rsidP="00B97AF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INTEGRANTES DEL GRUPO</w:t>
            </w:r>
          </w:p>
        </w:tc>
      </w:tr>
      <w:tr w:rsidR="00FA1EE1" w:rsidTr="00857E2E">
        <w:tc>
          <w:tcPr>
            <w:tcW w:w="3227" w:type="dxa"/>
            <w:tcBorders>
              <w:left w:val="nil"/>
              <w:bottom w:val="single" w:sz="4" w:space="0" w:color="auto"/>
              <w:right w:val="nil"/>
            </w:tcBorders>
          </w:tcPr>
          <w:p w:rsidR="00FA1EE1" w:rsidRPr="00C67640" w:rsidRDefault="00FA1EE1" w:rsidP="00E5533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</w:tc>
        <w:tc>
          <w:tcPr>
            <w:tcW w:w="26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A1EE1" w:rsidRPr="00C67640" w:rsidRDefault="00FA1EE1" w:rsidP="00E5533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</w:tc>
        <w:tc>
          <w:tcPr>
            <w:tcW w:w="1213" w:type="dxa"/>
            <w:tcBorders>
              <w:left w:val="nil"/>
              <w:bottom w:val="single" w:sz="4" w:space="0" w:color="auto"/>
              <w:right w:val="nil"/>
            </w:tcBorders>
          </w:tcPr>
          <w:p w:rsidR="00FA1EE1" w:rsidRPr="00C67640" w:rsidRDefault="00FA1EE1" w:rsidP="00E5533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</w:tc>
      </w:tr>
      <w:tr w:rsidR="00B50D3B" w:rsidTr="00B50D3B">
        <w:trPr>
          <w:trHeight w:val="441"/>
        </w:trPr>
        <w:tc>
          <w:tcPr>
            <w:tcW w:w="3227" w:type="dxa"/>
            <w:shd w:val="clear" w:color="auto" w:fill="D9D9D9"/>
            <w:vAlign w:val="center"/>
          </w:tcPr>
          <w:p w:rsidR="00B50D3B" w:rsidRPr="00C67640" w:rsidRDefault="00B50D3B" w:rsidP="00B97AF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C67640">
              <w:rPr>
                <w:rFonts w:ascii="Arial" w:hAnsi="Arial" w:cs="Arial"/>
                <w:b/>
                <w:sz w:val="22"/>
                <w:szCs w:val="22"/>
                <w:lang w:val="es-AR"/>
              </w:rPr>
              <w:t>Apellido y Nombres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B50D3B" w:rsidRPr="00C67640" w:rsidRDefault="00B50D3B" w:rsidP="00B97AF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E-Mail</w:t>
            </w:r>
          </w:p>
        </w:tc>
        <w:tc>
          <w:tcPr>
            <w:tcW w:w="1355" w:type="dxa"/>
            <w:gridSpan w:val="2"/>
            <w:shd w:val="clear" w:color="auto" w:fill="D9D9D9"/>
            <w:vAlign w:val="center"/>
          </w:tcPr>
          <w:p w:rsidR="00B50D3B" w:rsidRPr="00C67640" w:rsidRDefault="00B50D3B" w:rsidP="00B97AF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Porcentaje de Aporte</w:t>
            </w:r>
          </w:p>
        </w:tc>
      </w:tr>
      <w:tr w:rsidR="00B50D3B" w:rsidTr="00B50D3B">
        <w:tc>
          <w:tcPr>
            <w:tcW w:w="3227" w:type="dxa"/>
          </w:tcPr>
          <w:p w:rsidR="00B50D3B" w:rsidRPr="00B50D3B" w:rsidRDefault="00B50D3B" w:rsidP="00652970">
            <w:pPr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Perez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, Juan</w:t>
            </w:r>
          </w:p>
        </w:tc>
        <w:tc>
          <w:tcPr>
            <w:tcW w:w="2551" w:type="dxa"/>
            <w:shd w:val="clear" w:color="auto" w:fill="auto"/>
          </w:tcPr>
          <w:p w:rsidR="00B50D3B" w:rsidRPr="00B50D3B" w:rsidRDefault="00ED0C23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hyperlink r:id="rId10" w:history="1">
              <w:r w:rsidR="00B50D3B" w:rsidRPr="001042B6">
                <w:rPr>
                  <w:rStyle w:val="Hipervnculo"/>
                  <w:rFonts w:ascii="Arial" w:hAnsi="Arial" w:cs="Arial"/>
                  <w:sz w:val="22"/>
                  <w:szCs w:val="22"/>
                  <w:highlight w:val="yellow"/>
                  <w:lang w:val="es-AR"/>
                </w:rPr>
                <w:t>jpepe@pepe.com</w:t>
              </w:r>
            </w:hyperlink>
          </w:p>
        </w:tc>
        <w:tc>
          <w:tcPr>
            <w:tcW w:w="1355" w:type="dxa"/>
            <w:gridSpan w:val="2"/>
            <w:shd w:val="clear" w:color="auto" w:fill="auto"/>
          </w:tcPr>
          <w:p w:rsidR="00B50D3B" w:rsidRPr="00B50D3B" w:rsidRDefault="00B50D3B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r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%</w:t>
            </w:r>
          </w:p>
        </w:tc>
      </w:tr>
      <w:tr w:rsidR="00B50D3B" w:rsidTr="00B50D3B">
        <w:tc>
          <w:tcPr>
            <w:tcW w:w="3227" w:type="dxa"/>
          </w:tcPr>
          <w:p w:rsidR="00B50D3B" w:rsidRPr="00B50D3B" w:rsidRDefault="00B50D3B" w:rsidP="00B50D3B">
            <w:pPr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Perez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, José</w:t>
            </w:r>
          </w:p>
        </w:tc>
        <w:tc>
          <w:tcPr>
            <w:tcW w:w="2551" w:type="dxa"/>
            <w:shd w:val="clear" w:color="auto" w:fill="auto"/>
          </w:tcPr>
          <w:p w:rsidR="00B50D3B" w:rsidRPr="00B50D3B" w:rsidRDefault="00ED0C23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hyperlink r:id="rId11" w:history="1">
              <w:r w:rsidR="00B50D3B" w:rsidRPr="001042B6">
                <w:rPr>
                  <w:rStyle w:val="Hipervnculo"/>
                  <w:rFonts w:ascii="Arial" w:hAnsi="Arial" w:cs="Arial"/>
                  <w:sz w:val="22"/>
                  <w:szCs w:val="22"/>
                  <w:highlight w:val="yellow"/>
                  <w:lang w:val="es-AR"/>
                </w:rPr>
                <w:t>jpepe@pepe.com</w:t>
              </w:r>
            </w:hyperlink>
          </w:p>
        </w:tc>
        <w:tc>
          <w:tcPr>
            <w:tcW w:w="1355" w:type="dxa"/>
            <w:gridSpan w:val="2"/>
            <w:shd w:val="clear" w:color="auto" w:fill="auto"/>
          </w:tcPr>
          <w:p w:rsidR="00B50D3B" w:rsidRPr="00B50D3B" w:rsidRDefault="00B50D3B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%</w:t>
            </w:r>
          </w:p>
        </w:tc>
      </w:tr>
      <w:tr w:rsidR="00B50D3B" w:rsidTr="00B50D3B">
        <w:tc>
          <w:tcPr>
            <w:tcW w:w="3227" w:type="dxa"/>
          </w:tcPr>
          <w:p w:rsidR="00B50D3B" w:rsidRPr="00B50D3B" w:rsidRDefault="00B50D3B" w:rsidP="00B50D3B">
            <w:pPr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Perez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, Juana</w:t>
            </w:r>
          </w:p>
        </w:tc>
        <w:tc>
          <w:tcPr>
            <w:tcW w:w="2551" w:type="dxa"/>
            <w:shd w:val="clear" w:color="auto" w:fill="auto"/>
          </w:tcPr>
          <w:p w:rsidR="00B50D3B" w:rsidRPr="00B50D3B" w:rsidRDefault="00ED0C23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hyperlink r:id="rId12" w:history="1">
              <w:r w:rsidR="00B50D3B" w:rsidRPr="001042B6">
                <w:rPr>
                  <w:rStyle w:val="Hipervnculo"/>
                  <w:rFonts w:ascii="Arial" w:hAnsi="Arial" w:cs="Arial"/>
                  <w:sz w:val="22"/>
                  <w:szCs w:val="22"/>
                  <w:highlight w:val="yellow"/>
                  <w:lang w:val="es-AR"/>
                </w:rPr>
                <w:t>jpepe@pepe.com</w:t>
              </w:r>
            </w:hyperlink>
          </w:p>
        </w:tc>
        <w:tc>
          <w:tcPr>
            <w:tcW w:w="1355" w:type="dxa"/>
            <w:gridSpan w:val="2"/>
            <w:shd w:val="clear" w:color="auto" w:fill="auto"/>
          </w:tcPr>
          <w:p w:rsidR="00B50D3B" w:rsidRPr="00B50D3B" w:rsidRDefault="00B50D3B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r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%</w:t>
            </w:r>
          </w:p>
        </w:tc>
      </w:tr>
      <w:tr w:rsidR="00B50D3B" w:rsidTr="00B50D3B">
        <w:tc>
          <w:tcPr>
            <w:tcW w:w="3227" w:type="dxa"/>
          </w:tcPr>
          <w:p w:rsidR="00B50D3B" w:rsidRPr="00B50D3B" w:rsidRDefault="00B50D3B" w:rsidP="00B50D3B">
            <w:pPr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Perez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, Jacinto</w:t>
            </w:r>
          </w:p>
        </w:tc>
        <w:tc>
          <w:tcPr>
            <w:tcW w:w="2551" w:type="dxa"/>
            <w:shd w:val="clear" w:color="auto" w:fill="auto"/>
          </w:tcPr>
          <w:p w:rsidR="00B50D3B" w:rsidRPr="00B50D3B" w:rsidRDefault="00ED0C23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hyperlink r:id="rId13" w:history="1">
              <w:r w:rsidR="00B50D3B" w:rsidRPr="001042B6">
                <w:rPr>
                  <w:rStyle w:val="Hipervnculo"/>
                  <w:rFonts w:ascii="Arial" w:hAnsi="Arial" w:cs="Arial"/>
                  <w:sz w:val="22"/>
                  <w:szCs w:val="22"/>
                  <w:highlight w:val="yellow"/>
                  <w:lang w:val="es-AR"/>
                </w:rPr>
                <w:t>jpepe@pepe.com</w:t>
              </w:r>
            </w:hyperlink>
          </w:p>
        </w:tc>
        <w:tc>
          <w:tcPr>
            <w:tcW w:w="1355" w:type="dxa"/>
            <w:gridSpan w:val="2"/>
            <w:shd w:val="clear" w:color="auto" w:fill="auto"/>
          </w:tcPr>
          <w:p w:rsidR="00B50D3B" w:rsidRPr="00B50D3B" w:rsidRDefault="00B50D3B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r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%</w:t>
            </w:r>
          </w:p>
        </w:tc>
      </w:tr>
      <w:tr w:rsidR="00B50D3B" w:rsidTr="00B50D3B">
        <w:tc>
          <w:tcPr>
            <w:tcW w:w="3227" w:type="dxa"/>
          </w:tcPr>
          <w:p w:rsidR="00B50D3B" w:rsidRPr="00B50D3B" w:rsidRDefault="00B50D3B" w:rsidP="00B50D3B">
            <w:pPr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Perez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, Johanna</w:t>
            </w:r>
          </w:p>
        </w:tc>
        <w:tc>
          <w:tcPr>
            <w:tcW w:w="2551" w:type="dxa"/>
            <w:shd w:val="clear" w:color="auto" w:fill="auto"/>
          </w:tcPr>
          <w:p w:rsidR="00B50D3B" w:rsidRPr="00B50D3B" w:rsidRDefault="00ED0C23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hyperlink r:id="rId14" w:history="1">
              <w:r w:rsidR="00B50D3B" w:rsidRPr="001042B6">
                <w:rPr>
                  <w:rStyle w:val="Hipervnculo"/>
                  <w:rFonts w:ascii="Arial" w:hAnsi="Arial" w:cs="Arial"/>
                  <w:sz w:val="22"/>
                  <w:szCs w:val="22"/>
                  <w:highlight w:val="yellow"/>
                  <w:lang w:val="es-AR"/>
                </w:rPr>
                <w:t>jpepe@pepe.com</w:t>
              </w:r>
            </w:hyperlink>
          </w:p>
        </w:tc>
        <w:tc>
          <w:tcPr>
            <w:tcW w:w="1355" w:type="dxa"/>
            <w:gridSpan w:val="2"/>
            <w:shd w:val="clear" w:color="auto" w:fill="auto"/>
          </w:tcPr>
          <w:p w:rsidR="00B50D3B" w:rsidRPr="00B50D3B" w:rsidRDefault="00B50D3B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r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%</w:t>
            </w:r>
          </w:p>
        </w:tc>
      </w:tr>
      <w:tr w:rsidR="00B50D3B" w:rsidTr="00B50D3B">
        <w:tc>
          <w:tcPr>
            <w:tcW w:w="3227" w:type="dxa"/>
          </w:tcPr>
          <w:p w:rsidR="00B50D3B" w:rsidRPr="00B50D3B" w:rsidRDefault="00250304" w:rsidP="00652970">
            <w:pPr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Perez</w:t>
            </w:r>
            <w:proofErr w:type="spellEnd"/>
            <w:r w:rsid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 xml:space="preserve">, </w:t>
            </w:r>
            <w:r w:rsidR="00652970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Jaimito</w:t>
            </w:r>
          </w:p>
        </w:tc>
        <w:tc>
          <w:tcPr>
            <w:tcW w:w="2551" w:type="dxa"/>
            <w:shd w:val="clear" w:color="auto" w:fill="auto"/>
          </w:tcPr>
          <w:p w:rsidR="00B50D3B" w:rsidRPr="00B50D3B" w:rsidRDefault="00ED0C23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hyperlink r:id="rId15" w:history="1">
              <w:r w:rsidR="00B50D3B" w:rsidRPr="001042B6">
                <w:rPr>
                  <w:rStyle w:val="Hipervnculo"/>
                  <w:rFonts w:ascii="Arial" w:hAnsi="Arial" w:cs="Arial"/>
                  <w:sz w:val="22"/>
                  <w:szCs w:val="22"/>
                  <w:highlight w:val="yellow"/>
                  <w:lang w:val="es-AR"/>
                </w:rPr>
                <w:t>jpepe@pepe.com</w:t>
              </w:r>
            </w:hyperlink>
          </w:p>
        </w:tc>
        <w:tc>
          <w:tcPr>
            <w:tcW w:w="1355" w:type="dxa"/>
            <w:gridSpan w:val="2"/>
            <w:shd w:val="clear" w:color="auto" w:fill="auto"/>
          </w:tcPr>
          <w:p w:rsidR="00B50D3B" w:rsidRPr="00B50D3B" w:rsidRDefault="00B50D3B" w:rsidP="00B50D3B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</w:pPr>
            <w:r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%</w:t>
            </w:r>
          </w:p>
        </w:tc>
      </w:tr>
    </w:tbl>
    <w:p w:rsidR="0073004E" w:rsidRPr="006C663D" w:rsidRDefault="0073004E" w:rsidP="0073004E">
      <w:pPr>
        <w:rPr>
          <w:lang w:val="es-AR"/>
        </w:rPr>
      </w:pPr>
    </w:p>
    <w:p w:rsidR="0073004E" w:rsidRDefault="0073004E" w:rsidP="0073004E"/>
    <w:tbl>
      <w:tblPr>
        <w:tblpPr w:leftFromText="141" w:rightFromText="141" w:vertAnchor="text" w:horzAnchor="margin" w:tblpXSpec="center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2943"/>
        <w:gridCol w:w="2021"/>
      </w:tblGrid>
      <w:tr w:rsidR="00E5533A" w:rsidTr="00FA1EE1">
        <w:trPr>
          <w:trHeight w:val="540"/>
        </w:trPr>
        <w:tc>
          <w:tcPr>
            <w:tcW w:w="2943" w:type="dxa"/>
            <w:shd w:val="clear" w:color="auto" w:fill="D9D9D9"/>
            <w:vAlign w:val="center"/>
          </w:tcPr>
          <w:p w:rsidR="00E5533A" w:rsidRPr="00C67640" w:rsidRDefault="00E5533A" w:rsidP="00E5533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F</w:t>
            </w:r>
            <w:r w:rsidRPr="00C67640">
              <w:rPr>
                <w:rFonts w:ascii="Arial" w:hAnsi="Arial" w:cs="Arial"/>
                <w:b/>
                <w:sz w:val="22"/>
                <w:szCs w:val="22"/>
                <w:lang w:val="es-AR"/>
              </w:rPr>
              <w:t>echa de Presentación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E5533A" w:rsidRPr="008C26DA" w:rsidRDefault="00857E2E" w:rsidP="003929D6">
            <w:r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xx</w:t>
            </w:r>
            <w:r w:rsidR="00E5533A"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/</w:t>
            </w:r>
            <w:r w:rsidRPr="00B50D3B">
              <w:rPr>
                <w:rFonts w:ascii="Arial" w:hAnsi="Arial" w:cs="Arial"/>
                <w:sz w:val="22"/>
                <w:szCs w:val="22"/>
                <w:highlight w:val="yellow"/>
                <w:lang w:val="es-AR"/>
              </w:rPr>
              <w:t>xx</w:t>
            </w:r>
            <w:r w:rsidR="00E5533A" w:rsidRPr="00C67640">
              <w:rPr>
                <w:rFonts w:ascii="Arial" w:hAnsi="Arial" w:cs="Arial"/>
                <w:sz w:val="22"/>
                <w:szCs w:val="22"/>
                <w:lang w:val="es-AR"/>
              </w:rPr>
              <w:t>/20</w:t>
            </w:r>
            <w:r w:rsidR="003929D6">
              <w:rPr>
                <w:rFonts w:ascii="Arial" w:hAnsi="Arial" w:cs="Arial"/>
                <w:sz w:val="22"/>
                <w:szCs w:val="22"/>
                <w:lang w:val="es-AR"/>
              </w:rPr>
              <w:t>22</w:t>
            </w:r>
          </w:p>
        </w:tc>
      </w:tr>
    </w:tbl>
    <w:p w:rsidR="0073004E" w:rsidRDefault="0073004E" w:rsidP="0073004E"/>
    <w:p w:rsidR="0073004E" w:rsidRPr="00DF4A02" w:rsidRDefault="0073004E" w:rsidP="0073004E"/>
    <w:p w:rsidR="0073004E" w:rsidRPr="00DF4A02" w:rsidRDefault="0073004E" w:rsidP="0073004E"/>
    <w:p w:rsidR="00E5533A" w:rsidRDefault="00E5533A" w:rsidP="0073004E">
      <w:pPr>
        <w:jc w:val="center"/>
        <w:rPr>
          <w:rFonts w:ascii="Arial" w:hAnsi="Arial" w:cs="Arial"/>
          <w:sz w:val="20"/>
          <w:szCs w:val="20"/>
        </w:rPr>
      </w:pPr>
    </w:p>
    <w:p w:rsidR="00E5533A" w:rsidRDefault="00E5533A" w:rsidP="0073004E">
      <w:pPr>
        <w:jc w:val="center"/>
        <w:rPr>
          <w:rFonts w:ascii="Arial" w:hAnsi="Arial" w:cs="Arial"/>
          <w:sz w:val="20"/>
          <w:szCs w:val="20"/>
        </w:rPr>
      </w:pPr>
    </w:p>
    <w:p w:rsidR="00CF1993" w:rsidRDefault="00CF1993" w:rsidP="0073004E">
      <w:pPr>
        <w:jc w:val="center"/>
        <w:rPr>
          <w:rFonts w:ascii="Arial" w:hAnsi="Arial" w:cs="Arial"/>
          <w:sz w:val="20"/>
          <w:szCs w:val="20"/>
        </w:rPr>
      </w:pPr>
    </w:p>
    <w:p w:rsidR="00E5533A" w:rsidRDefault="00E5533A" w:rsidP="0073004E">
      <w:pPr>
        <w:jc w:val="center"/>
        <w:rPr>
          <w:rFonts w:ascii="Arial" w:hAnsi="Arial" w:cs="Arial"/>
          <w:sz w:val="20"/>
          <w:szCs w:val="20"/>
        </w:rPr>
      </w:pPr>
    </w:p>
    <w:p w:rsidR="00E5533A" w:rsidRDefault="00ED0C23" w:rsidP="0073004E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sz w:val="20"/>
          <w:szCs w:val="20"/>
        </w:rPr>
        <w:pict>
          <v:line id="_x0000_s1054" style="position:absolute;left:0;text-align:left;z-index:251657216" from="-13.25pt,7.8pt" to="397pt,7.8pt"/>
        </w:pict>
      </w:r>
    </w:p>
    <w:p w:rsidR="0073004E" w:rsidRDefault="006115FD" w:rsidP="0073004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AR" w:eastAsia="zh-CN"/>
        </w:rPr>
        <w:drawing>
          <wp:inline distT="0" distB="0" distL="0" distR="0">
            <wp:extent cx="1583690" cy="3295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32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93" w:rsidRDefault="00CF1993" w:rsidP="00FC5C02">
      <w:pPr>
        <w:jc w:val="center"/>
        <w:rPr>
          <w:b/>
          <w:bCs/>
          <w:sz w:val="28"/>
        </w:rPr>
      </w:pPr>
    </w:p>
    <w:p w:rsidR="00FC5C02" w:rsidRPr="00DB405C" w:rsidRDefault="00FC5C02" w:rsidP="00FC5C02">
      <w:pPr>
        <w:jc w:val="center"/>
        <w:rPr>
          <w:b/>
          <w:bCs/>
          <w:sz w:val="28"/>
        </w:rPr>
      </w:pPr>
      <w:r w:rsidRPr="00FC5C02">
        <w:rPr>
          <w:b/>
          <w:bCs/>
          <w:sz w:val="28"/>
          <w:highlight w:val="yellow"/>
        </w:rPr>
        <w:t>Título del Trabajo</w:t>
      </w:r>
    </w:p>
    <w:p w:rsidR="00931B06" w:rsidRPr="00B50D3B" w:rsidRDefault="00931B06" w:rsidP="007D2EFF">
      <w:pPr>
        <w:pStyle w:val="abstract"/>
        <w:spacing w:after="0"/>
        <w:jc w:val="both"/>
        <w:rPr>
          <w:bCs/>
          <w:sz w:val="20"/>
        </w:rPr>
      </w:pPr>
      <w:r w:rsidRPr="00B50D3B">
        <w:rPr>
          <w:b/>
          <w:bCs/>
          <w:sz w:val="20"/>
        </w:rPr>
        <w:t xml:space="preserve">Resumen. </w:t>
      </w:r>
      <w:r w:rsidR="004734EC" w:rsidRPr="00B50D3B">
        <w:rPr>
          <w:bCs/>
          <w:sz w:val="20"/>
          <w:highlight w:val="yellow"/>
        </w:rPr>
        <w:t>Descripción de lo que se encontrará en el trabajo práctico, detallando el objetivo del trabajo.</w:t>
      </w:r>
      <w:r w:rsidR="004734EC" w:rsidRPr="00B50D3B">
        <w:rPr>
          <w:bCs/>
          <w:sz w:val="20"/>
        </w:rPr>
        <w:t xml:space="preserve"> </w:t>
      </w:r>
    </w:p>
    <w:p w:rsidR="004620E8" w:rsidRDefault="004620E8" w:rsidP="004620E8">
      <w:pPr>
        <w:pStyle w:val="heading1"/>
      </w:pPr>
      <w:r w:rsidRPr="00DF2BCD">
        <w:t>1. Introducción</w:t>
      </w:r>
    </w:p>
    <w:p w:rsidR="00847174" w:rsidRDefault="00967D7F" w:rsidP="004620E8">
      <w:pPr>
        <w:jc w:val="both"/>
        <w:rPr>
          <w:sz w:val="20"/>
          <w:szCs w:val="20"/>
        </w:rPr>
      </w:pPr>
      <w:bookmarkStart w:id="1" w:name="Caracter.C3.ADsticas"/>
      <w:bookmarkEnd w:id="1"/>
      <w:r w:rsidRPr="00B50D3B">
        <w:rPr>
          <w:sz w:val="20"/>
          <w:szCs w:val="20"/>
          <w:highlight w:val="yellow"/>
        </w:rPr>
        <w:t>Introducción al trabajo práctico.</w:t>
      </w:r>
    </w:p>
    <w:p w:rsidR="004620E8" w:rsidRDefault="004620E8" w:rsidP="004620E8">
      <w:pPr>
        <w:pStyle w:val="heading1"/>
      </w:pPr>
      <w:r>
        <w:t>2</w:t>
      </w:r>
      <w:r w:rsidRPr="00DF2BCD">
        <w:t xml:space="preserve">. </w:t>
      </w:r>
      <w:r w:rsidR="00B50D3B" w:rsidRPr="00B50D3B">
        <w:rPr>
          <w:highlight w:val="yellow"/>
        </w:rPr>
        <w:t>Secciones</w:t>
      </w:r>
    </w:p>
    <w:p w:rsidR="007402F4" w:rsidRDefault="00781476" w:rsidP="007402F4">
      <w:pPr>
        <w:pStyle w:val="p1a"/>
        <w:spacing w:after="120"/>
        <w:jc w:val="both"/>
        <w:rPr>
          <w:sz w:val="20"/>
          <w:szCs w:val="20"/>
        </w:rPr>
      </w:pPr>
      <w:r w:rsidRPr="00B50D3B">
        <w:rPr>
          <w:sz w:val="20"/>
          <w:szCs w:val="20"/>
          <w:highlight w:val="yellow"/>
        </w:rPr>
        <w:t>Cada sección contendrá el detalle solicitado dentro del enunciado del trabajo práctico.</w:t>
      </w:r>
    </w:p>
    <w:p w:rsidR="004620E8" w:rsidRDefault="00781476" w:rsidP="004620E8">
      <w:pPr>
        <w:pStyle w:val="heading1"/>
        <w:spacing w:before="480" w:after="240"/>
      </w:pPr>
      <w:r>
        <w:t>4</w:t>
      </w:r>
      <w:r w:rsidR="004620E8" w:rsidRPr="0076544E">
        <w:t xml:space="preserve">. </w:t>
      </w:r>
      <w:r w:rsidR="004620E8" w:rsidRPr="00363DAD">
        <w:t>Conclusiones</w:t>
      </w:r>
    </w:p>
    <w:p w:rsidR="004620E8" w:rsidRPr="008A6CE9" w:rsidRDefault="00781476" w:rsidP="004620E8">
      <w:pPr>
        <w:pStyle w:val="p1a"/>
        <w:jc w:val="both"/>
        <w:rPr>
          <w:sz w:val="20"/>
          <w:szCs w:val="20"/>
        </w:rPr>
      </w:pPr>
      <w:r w:rsidRPr="00B50D3B">
        <w:rPr>
          <w:sz w:val="20"/>
          <w:szCs w:val="20"/>
          <w:highlight w:val="yellow"/>
        </w:rPr>
        <w:t>Conclusiones del trabajo práctico realizado.</w:t>
      </w:r>
    </w:p>
    <w:p w:rsidR="004620E8" w:rsidRPr="003E6497" w:rsidRDefault="00781476" w:rsidP="004620E8">
      <w:pPr>
        <w:pStyle w:val="heading1"/>
        <w:spacing w:after="240"/>
        <w:rPr>
          <w:iCs/>
        </w:rPr>
      </w:pPr>
      <w:r>
        <w:rPr>
          <w:rStyle w:val="nfasis"/>
          <w:i w:val="0"/>
        </w:rPr>
        <w:t>5</w:t>
      </w:r>
      <w:r w:rsidR="004620E8" w:rsidRPr="003E6497">
        <w:rPr>
          <w:rStyle w:val="nfasis"/>
          <w:i w:val="0"/>
        </w:rPr>
        <w:t>. Referencias</w:t>
      </w:r>
    </w:p>
    <w:p w:rsidR="00A16DCD" w:rsidRPr="00B50D3B" w:rsidRDefault="00967D7F" w:rsidP="00355A26">
      <w:pPr>
        <w:pStyle w:val="reference"/>
        <w:numPr>
          <w:ilvl w:val="0"/>
          <w:numId w:val="20"/>
        </w:numPr>
        <w:tabs>
          <w:tab w:val="left" w:pos="426"/>
        </w:tabs>
        <w:spacing w:before="20" w:after="20"/>
        <w:ind w:left="357" w:hanging="357"/>
        <w:jc w:val="both"/>
        <w:rPr>
          <w:highlight w:val="yellow"/>
          <w:lang w:val="es-AR"/>
        </w:rPr>
      </w:pPr>
      <w:r w:rsidRPr="00B50D3B">
        <w:rPr>
          <w:highlight w:val="yellow"/>
          <w:lang w:val="es-AR"/>
        </w:rPr>
        <w:t xml:space="preserve">Autor1, Autor2 (año de publicación). </w:t>
      </w:r>
      <w:r w:rsidRPr="00B50D3B">
        <w:rPr>
          <w:i/>
          <w:highlight w:val="yellow"/>
          <w:lang w:val="es-AR"/>
        </w:rPr>
        <w:t>Nombre del documento</w:t>
      </w:r>
      <w:r w:rsidRPr="00B50D3B">
        <w:rPr>
          <w:highlight w:val="yellow"/>
          <w:lang w:val="es-AR"/>
        </w:rPr>
        <w:t>. Editorial, Edición o Congr</w:t>
      </w:r>
      <w:r w:rsidRPr="00B50D3B">
        <w:rPr>
          <w:highlight w:val="yellow"/>
          <w:lang w:val="es-AR"/>
        </w:rPr>
        <w:t>e</w:t>
      </w:r>
      <w:r w:rsidRPr="00B50D3B">
        <w:rPr>
          <w:highlight w:val="yellow"/>
          <w:lang w:val="es-AR"/>
        </w:rPr>
        <w:t>so donde fue publicado.</w:t>
      </w:r>
    </w:p>
    <w:p w:rsidR="00FA1807" w:rsidRPr="00B50D3B" w:rsidRDefault="00967D7F" w:rsidP="00355A26">
      <w:pPr>
        <w:pStyle w:val="reference"/>
        <w:numPr>
          <w:ilvl w:val="0"/>
          <w:numId w:val="20"/>
        </w:numPr>
        <w:tabs>
          <w:tab w:val="left" w:pos="426"/>
        </w:tabs>
        <w:spacing w:before="20" w:after="20"/>
        <w:ind w:left="357" w:hanging="357"/>
        <w:jc w:val="both"/>
        <w:rPr>
          <w:highlight w:val="yellow"/>
          <w:lang w:val="es-AR"/>
        </w:rPr>
      </w:pPr>
      <w:r w:rsidRPr="00B50D3B">
        <w:rPr>
          <w:highlight w:val="yellow"/>
          <w:lang w:val="es-AR"/>
        </w:rPr>
        <w:t xml:space="preserve">Autor1, Autor2 (año de publicación). </w:t>
      </w:r>
      <w:r w:rsidRPr="00B50D3B">
        <w:rPr>
          <w:i/>
          <w:highlight w:val="yellow"/>
          <w:lang w:val="es-AR"/>
        </w:rPr>
        <w:t>Nombre del documento</w:t>
      </w:r>
      <w:r w:rsidRPr="00B50D3B">
        <w:rPr>
          <w:highlight w:val="yellow"/>
          <w:lang w:val="es-AR"/>
        </w:rPr>
        <w:t>. Editorial, Edición o Congr</w:t>
      </w:r>
      <w:r w:rsidRPr="00B50D3B">
        <w:rPr>
          <w:highlight w:val="yellow"/>
          <w:lang w:val="es-AR"/>
        </w:rPr>
        <w:t>e</w:t>
      </w:r>
      <w:r w:rsidRPr="00B50D3B">
        <w:rPr>
          <w:highlight w:val="yellow"/>
          <w:lang w:val="es-AR"/>
        </w:rPr>
        <w:t>so donde fue publicado.</w:t>
      </w:r>
    </w:p>
    <w:p w:rsidR="00FA1807" w:rsidRDefault="00FA1807" w:rsidP="00B50D3B">
      <w:pPr>
        <w:pStyle w:val="reference"/>
        <w:tabs>
          <w:tab w:val="left" w:pos="426"/>
        </w:tabs>
        <w:spacing w:before="20"/>
        <w:ind w:left="425" w:hanging="425"/>
        <w:jc w:val="both"/>
        <w:rPr>
          <w:sz w:val="17"/>
          <w:szCs w:val="17"/>
          <w:lang w:val="es-AR"/>
        </w:rPr>
      </w:pPr>
    </w:p>
    <w:p w:rsidR="00FA1807" w:rsidRDefault="00FA1807" w:rsidP="00A16DCD">
      <w:pPr>
        <w:pStyle w:val="reference"/>
        <w:tabs>
          <w:tab w:val="left" w:pos="426"/>
        </w:tabs>
        <w:ind w:left="426" w:hanging="426"/>
        <w:jc w:val="both"/>
        <w:rPr>
          <w:sz w:val="17"/>
          <w:szCs w:val="17"/>
          <w:lang w:val="es-AR"/>
        </w:rPr>
      </w:pPr>
    </w:p>
    <w:sectPr w:rsidR="00FA1807" w:rsidSect="0073004E">
      <w:pgSz w:w="11907" w:h="16840" w:code="9"/>
      <w:pgMar w:top="2948" w:right="2495" w:bottom="2948" w:left="2495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C23" w:rsidRDefault="00ED0C23">
      <w:r>
        <w:separator/>
      </w:r>
    </w:p>
  </w:endnote>
  <w:endnote w:type="continuationSeparator" w:id="0">
    <w:p w:rsidR="00ED0C23" w:rsidRDefault="00ED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C23" w:rsidRDefault="00ED0C23">
      <w:r>
        <w:separator/>
      </w:r>
    </w:p>
  </w:footnote>
  <w:footnote w:type="continuationSeparator" w:id="0">
    <w:p w:rsidR="00ED0C23" w:rsidRDefault="00ED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926BE0C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FFFFFFFE"/>
    <w:multiLevelType w:val="singleLevel"/>
    <w:tmpl w:val="098A3B0C"/>
    <w:lvl w:ilvl="0">
      <w:numFmt w:val="bullet"/>
      <w:lvlText w:val="*"/>
      <w:lvlJc w:val="left"/>
    </w:lvl>
  </w:abstractNum>
  <w:abstractNum w:abstractNumId="2">
    <w:nsid w:val="0E366192"/>
    <w:multiLevelType w:val="hybridMultilevel"/>
    <w:tmpl w:val="5F549E34"/>
    <w:lvl w:ilvl="0" w:tplc="AE06C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867AB"/>
    <w:multiLevelType w:val="singleLevel"/>
    <w:tmpl w:val="A47E0082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4">
    <w:nsid w:val="12E6275F"/>
    <w:multiLevelType w:val="hybridMultilevel"/>
    <w:tmpl w:val="326A98FA"/>
    <w:lvl w:ilvl="0" w:tplc="1FEC00F8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2C7DD2"/>
    <w:multiLevelType w:val="hybridMultilevel"/>
    <w:tmpl w:val="7EEE1272"/>
    <w:lvl w:ilvl="0" w:tplc="D9A651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79426A"/>
    <w:multiLevelType w:val="hybridMultilevel"/>
    <w:tmpl w:val="3ADC8FBE"/>
    <w:lvl w:ilvl="0" w:tplc="057CD37E">
      <w:start w:val="1"/>
      <w:numFmt w:val="bullet"/>
      <w:lvlText w:val=""/>
      <w:lvlJc w:val="left"/>
      <w:pPr>
        <w:tabs>
          <w:tab w:val="num" w:pos="80"/>
        </w:tabs>
        <w:ind w:left="360" w:hanging="360"/>
      </w:pPr>
      <w:rPr>
        <w:rFonts w:ascii="Wingdings" w:hAnsi="Wingdings" w:hint="default"/>
        <w:color w:val="auto"/>
        <w:sz w:val="8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830E15"/>
    <w:multiLevelType w:val="hybridMultilevel"/>
    <w:tmpl w:val="EBD285DC"/>
    <w:lvl w:ilvl="0" w:tplc="5CC8D1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870E68"/>
    <w:multiLevelType w:val="hybridMultilevel"/>
    <w:tmpl w:val="CE926DA8"/>
    <w:lvl w:ilvl="0" w:tplc="F1B0960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FF092C"/>
    <w:multiLevelType w:val="hybridMultilevel"/>
    <w:tmpl w:val="1C44A9F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B62F1F"/>
    <w:multiLevelType w:val="hybridMultilevel"/>
    <w:tmpl w:val="D38EAEAE"/>
    <w:lvl w:ilvl="0" w:tplc="5CC8D1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C2594A"/>
    <w:multiLevelType w:val="hybridMultilevel"/>
    <w:tmpl w:val="6C4AF4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204952"/>
    <w:multiLevelType w:val="hybridMultilevel"/>
    <w:tmpl w:val="E1447DD8"/>
    <w:lvl w:ilvl="0" w:tplc="E4C03078">
      <w:numFmt w:val="bullet"/>
      <w:lvlText w:val="-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02D62"/>
    <w:multiLevelType w:val="hybridMultilevel"/>
    <w:tmpl w:val="8870B0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CD0963"/>
    <w:multiLevelType w:val="hybridMultilevel"/>
    <w:tmpl w:val="9F506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A0F4A"/>
    <w:multiLevelType w:val="hybridMultilevel"/>
    <w:tmpl w:val="23E68984"/>
    <w:lvl w:ilvl="0" w:tplc="F3B02B6A">
      <w:start w:val="1"/>
      <w:numFmt w:val="decimal"/>
      <w:lvlText w:val="Paso %1: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17">
    <w:nsid w:val="72805794"/>
    <w:multiLevelType w:val="hybridMultilevel"/>
    <w:tmpl w:val="0FEE9738"/>
    <w:lvl w:ilvl="0" w:tplc="5CC8D1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4203870"/>
    <w:multiLevelType w:val="hybridMultilevel"/>
    <w:tmpl w:val="AE6E622C"/>
    <w:lvl w:ilvl="0" w:tplc="69184624">
      <w:start w:val="1"/>
      <w:numFmt w:val="bullet"/>
      <w:lvlText w:val=""/>
      <w:lvlJc w:val="left"/>
      <w:pPr>
        <w:tabs>
          <w:tab w:val="num" w:pos="80"/>
        </w:tabs>
        <w:ind w:left="36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F60F9E"/>
    <w:multiLevelType w:val="multilevel"/>
    <w:tmpl w:val="87D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11"/>
  </w:num>
  <w:num w:numId="10">
    <w:abstractNumId w:val="15"/>
  </w:num>
  <w:num w:numId="11">
    <w:abstractNumId w:val="14"/>
  </w:num>
  <w:num w:numId="12">
    <w:abstractNumId w:val="12"/>
  </w:num>
  <w:num w:numId="13">
    <w:abstractNumId w:val="9"/>
  </w:num>
  <w:num w:numId="14">
    <w:abstractNumId w:val="16"/>
  </w:num>
  <w:num w:numId="15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8"/>
  </w:num>
  <w:num w:numId="19">
    <w:abstractNumId w:val="19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pplyBreakingRules/>
    <w:compatSetting w:name="compatibilityMode" w:uri="http://schemas.microsoft.com/office/word" w:val="12"/>
  </w:compat>
  <w:rsids>
    <w:rsidRoot w:val="00F972E4"/>
    <w:rsid w:val="00000EFB"/>
    <w:rsid w:val="00012AA3"/>
    <w:rsid w:val="0001410E"/>
    <w:rsid w:val="000177CC"/>
    <w:rsid w:val="00026979"/>
    <w:rsid w:val="00027D18"/>
    <w:rsid w:val="00030619"/>
    <w:rsid w:val="00032D1A"/>
    <w:rsid w:val="00035195"/>
    <w:rsid w:val="00041604"/>
    <w:rsid w:val="00041ADD"/>
    <w:rsid w:val="00045BFD"/>
    <w:rsid w:val="00046514"/>
    <w:rsid w:val="000513F6"/>
    <w:rsid w:val="00051E9A"/>
    <w:rsid w:val="00060D76"/>
    <w:rsid w:val="000616F6"/>
    <w:rsid w:val="00065C3B"/>
    <w:rsid w:val="00071346"/>
    <w:rsid w:val="00073EB7"/>
    <w:rsid w:val="00074BB0"/>
    <w:rsid w:val="00077996"/>
    <w:rsid w:val="000825DA"/>
    <w:rsid w:val="000862CB"/>
    <w:rsid w:val="0008782A"/>
    <w:rsid w:val="000904F6"/>
    <w:rsid w:val="0009405F"/>
    <w:rsid w:val="000940C7"/>
    <w:rsid w:val="00096475"/>
    <w:rsid w:val="00097594"/>
    <w:rsid w:val="000A2A39"/>
    <w:rsid w:val="000A5B51"/>
    <w:rsid w:val="000C2156"/>
    <w:rsid w:val="000C5D19"/>
    <w:rsid w:val="000C6F01"/>
    <w:rsid w:val="000D0062"/>
    <w:rsid w:val="000D0EF0"/>
    <w:rsid w:val="000D5B9A"/>
    <w:rsid w:val="000E1DA6"/>
    <w:rsid w:val="000E3887"/>
    <w:rsid w:val="000E7AC1"/>
    <w:rsid w:val="000F244C"/>
    <w:rsid w:val="000F3F57"/>
    <w:rsid w:val="000F6C02"/>
    <w:rsid w:val="000F7F9C"/>
    <w:rsid w:val="0010173C"/>
    <w:rsid w:val="00104865"/>
    <w:rsid w:val="001110BB"/>
    <w:rsid w:val="00114726"/>
    <w:rsid w:val="00126A80"/>
    <w:rsid w:val="00133961"/>
    <w:rsid w:val="00134599"/>
    <w:rsid w:val="00141827"/>
    <w:rsid w:val="001427B4"/>
    <w:rsid w:val="001460F2"/>
    <w:rsid w:val="00151343"/>
    <w:rsid w:val="001514C8"/>
    <w:rsid w:val="00151E69"/>
    <w:rsid w:val="00152873"/>
    <w:rsid w:val="0015406C"/>
    <w:rsid w:val="0015771D"/>
    <w:rsid w:val="00157AD3"/>
    <w:rsid w:val="001605D9"/>
    <w:rsid w:val="001652E1"/>
    <w:rsid w:val="00166CC7"/>
    <w:rsid w:val="0017064D"/>
    <w:rsid w:val="001736E9"/>
    <w:rsid w:val="0018336F"/>
    <w:rsid w:val="001905DE"/>
    <w:rsid w:val="00192F64"/>
    <w:rsid w:val="00197CE3"/>
    <w:rsid w:val="001A2F6E"/>
    <w:rsid w:val="001B4E74"/>
    <w:rsid w:val="001B795A"/>
    <w:rsid w:val="001C1852"/>
    <w:rsid w:val="001C3026"/>
    <w:rsid w:val="001C62ED"/>
    <w:rsid w:val="001C71D8"/>
    <w:rsid w:val="001C7ECB"/>
    <w:rsid w:val="001D08A8"/>
    <w:rsid w:val="001D0B6A"/>
    <w:rsid w:val="001D233D"/>
    <w:rsid w:val="001D46D4"/>
    <w:rsid w:val="001E25EF"/>
    <w:rsid w:val="001E3B9F"/>
    <w:rsid w:val="001E6AF5"/>
    <w:rsid w:val="001F4168"/>
    <w:rsid w:val="001F4B50"/>
    <w:rsid w:val="001F6215"/>
    <w:rsid w:val="002046D4"/>
    <w:rsid w:val="00207392"/>
    <w:rsid w:val="00213EB9"/>
    <w:rsid w:val="0021443D"/>
    <w:rsid w:val="00223578"/>
    <w:rsid w:val="0022450D"/>
    <w:rsid w:val="00235D14"/>
    <w:rsid w:val="00235E53"/>
    <w:rsid w:val="00237CA7"/>
    <w:rsid w:val="002446E3"/>
    <w:rsid w:val="00250304"/>
    <w:rsid w:val="00252491"/>
    <w:rsid w:val="002605DF"/>
    <w:rsid w:val="0026089B"/>
    <w:rsid w:val="00265124"/>
    <w:rsid w:val="0027348C"/>
    <w:rsid w:val="00286A71"/>
    <w:rsid w:val="00294274"/>
    <w:rsid w:val="00297136"/>
    <w:rsid w:val="002A0DCA"/>
    <w:rsid w:val="002B1156"/>
    <w:rsid w:val="002B1BA5"/>
    <w:rsid w:val="002B263E"/>
    <w:rsid w:val="002B2B82"/>
    <w:rsid w:val="002B5627"/>
    <w:rsid w:val="002B7A49"/>
    <w:rsid w:val="002C0695"/>
    <w:rsid w:val="002C4C01"/>
    <w:rsid w:val="002C669A"/>
    <w:rsid w:val="002C75BA"/>
    <w:rsid w:val="002D2022"/>
    <w:rsid w:val="002D2993"/>
    <w:rsid w:val="002D598E"/>
    <w:rsid w:val="002E2139"/>
    <w:rsid w:val="002E2383"/>
    <w:rsid w:val="002E530B"/>
    <w:rsid w:val="002F0712"/>
    <w:rsid w:val="00304FCB"/>
    <w:rsid w:val="00313507"/>
    <w:rsid w:val="00315DDF"/>
    <w:rsid w:val="0032346A"/>
    <w:rsid w:val="003315C2"/>
    <w:rsid w:val="00336717"/>
    <w:rsid w:val="003451F4"/>
    <w:rsid w:val="003507DC"/>
    <w:rsid w:val="00355274"/>
    <w:rsid w:val="00355A26"/>
    <w:rsid w:val="003609E1"/>
    <w:rsid w:val="00363B65"/>
    <w:rsid w:val="00363DAD"/>
    <w:rsid w:val="00366A29"/>
    <w:rsid w:val="00377D57"/>
    <w:rsid w:val="00381901"/>
    <w:rsid w:val="0038393F"/>
    <w:rsid w:val="003929D6"/>
    <w:rsid w:val="00393F55"/>
    <w:rsid w:val="003A107E"/>
    <w:rsid w:val="003A3B41"/>
    <w:rsid w:val="003B6B14"/>
    <w:rsid w:val="003C4EAD"/>
    <w:rsid w:val="003D2E64"/>
    <w:rsid w:val="003D63A1"/>
    <w:rsid w:val="003E5363"/>
    <w:rsid w:val="003E56A5"/>
    <w:rsid w:val="003E6497"/>
    <w:rsid w:val="003F1F1A"/>
    <w:rsid w:val="003F4234"/>
    <w:rsid w:val="003F6504"/>
    <w:rsid w:val="004048BB"/>
    <w:rsid w:val="0041372B"/>
    <w:rsid w:val="00416DE9"/>
    <w:rsid w:val="00417272"/>
    <w:rsid w:val="00420DF1"/>
    <w:rsid w:val="00421367"/>
    <w:rsid w:val="00422168"/>
    <w:rsid w:val="00441FFD"/>
    <w:rsid w:val="00444196"/>
    <w:rsid w:val="00444793"/>
    <w:rsid w:val="00444F03"/>
    <w:rsid w:val="004561D3"/>
    <w:rsid w:val="00456677"/>
    <w:rsid w:val="004620E8"/>
    <w:rsid w:val="004664E8"/>
    <w:rsid w:val="004679F1"/>
    <w:rsid w:val="004705FD"/>
    <w:rsid w:val="004734EC"/>
    <w:rsid w:val="0047621A"/>
    <w:rsid w:val="00476942"/>
    <w:rsid w:val="00477D68"/>
    <w:rsid w:val="0048226C"/>
    <w:rsid w:val="00482A13"/>
    <w:rsid w:val="004848EB"/>
    <w:rsid w:val="00486FA7"/>
    <w:rsid w:val="00490F9F"/>
    <w:rsid w:val="004A1583"/>
    <w:rsid w:val="004A4303"/>
    <w:rsid w:val="004A47EC"/>
    <w:rsid w:val="004A7E29"/>
    <w:rsid w:val="004C5F68"/>
    <w:rsid w:val="004D0107"/>
    <w:rsid w:val="004D1C50"/>
    <w:rsid w:val="004D4C9F"/>
    <w:rsid w:val="004E101F"/>
    <w:rsid w:val="004E155F"/>
    <w:rsid w:val="004E4F88"/>
    <w:rsid w:val="004E64A5"/>
    <w:rsid w:val="004F4B68"/>
    <w:rsid w:val="004F4C15"/>
    <w:rsid w:val="005115B8"/>
    <w:rsid w:val="00512B1C"/>
    <w:rsid w:val="00514F53"/>
    <w:rsid w:val="00516AC6"/>
    <w:rsid w:val="00524B33"/>
    <w:rsid w:val="00530EC3"/>
    <w:rsid w:val="00532AC3"/>
    <w:rsid w:val="00534029"/>
    <w:rsid w:val="00535440"/>
    <w:rsid w:val="00543E18"/>
    <w:rsid w:val="00545278"/>
    <w:rsid w:val="00547038"/>
    <w:rsid w:val="00552912"/>
    <w:rsid w:val="005553AB"/>
    <w:rsid w:val="00557C7F"/>
    <w:rsid w:val="00565060"/>
    <w:rsid w:val="00567D0E"/>
    <w:rsid w:val="00572062"/>
    <w:rsid w:val="00574917"/>
    <w:rsid w:val="00576D5A"/>
    <w:rsid w:val="005819ED"/>
    <w:rsid w:val="005868DE"/>
    <w:rsid w:val="0059136E"/>
    <w:rsid w:val="00591B82"/>
    <w:rsid w:val="0059260F"/>
    <w:rsid w:val="00593EF2"/>
    <w:rsid w:val="005A21DB"/>
    <w:rsid w:val="005A503B"/>
    <w:rsid w:val="005A56BF"/>
    <w:rsid w:val="005B383E"/>
    <w:rsid w:val="005B6A51"/>
    <w:rsid w:val="005C7F77"/>
    <w:rsid w:val="005D1BF6"/>
    <w:rsid w:val="005D748D"/>
    <w:rsid w:val="005E30DC"/>
    <w:rsid w:val="005E3344"/>
    <w:rsid w:val="005E416D"/>
    <w:rsid w:val="005F1BBA"/>
    <w:rsid w:val="005F47BA"/>
    <w:rsid w:val="005F47CF"/>
    <w:rsid w:val="00606AE0"/>
    <w:rsid w:val="006115FD"/>
    <w:rsid w:val="00611E96"/>
    <w:rsid w:val="00612576"/>
    <w:rsid w:val="006166CA"/>
    <w:rsid w:val="0062083B"/>
    <w:rsid w:val="00626D65"/>
    <w:rsid w:val="00630F27"/>
    <w:rsid w:val="006333F6"/>
    <w:rsid w:val="00635F6B"/>
    <w:rsid w:val="006439DD"/>
    <w:rsid w:val="00643FD1"/>
    <w:rsid w:val="00645670"/>
    <w:rsid w:val="00652970"/>
    <w:rsid w:val="006572D8"/>
    <w:rsid w:val="00657316"/>
    <w:rsid w:val="00660AD2"/>
    <w:rsid w:val="00680720"/>
    <w:rsid w:val="006940B4"/>
    <w:rsid w:val="00694D18"/>
    <w:rsid w:val="006959C8"/>
    <w:rsid w:val="00695B1E"/>
    <w:rsid w:val="006A625B"/>
    <w:rsid w:val="006A6F69"/>
    <w:rsid w:val="006A720B"/>
    <w:rsid w:val="006B26D6"/>
    <w:rsid w:val="006B49F3"/>
    <w:rsid w:val="006B4A14"/>
    <w:rsid w:val="006B4F76"/>
    <w:rsid w:val="006C10D2"/>
    <w:rsid w:val="006C76F9"/>
    <w:rsid w:val="006E5148"/>
    <w:rsid w:val="006E5457"/>
    <w:rsid w:val="006E5762"/>
    <w:rsid w:val="007040E9"/>
    <w:rsid w:val="007074CF"/>
    <w:rsid w:val="0072107C"/>
    <w:rsid w:val="00726DA7"/>
    <w:rsid w:val="0073004E"/>
    <w:rsid w:val="007320F2"/>
    <w:rsid w:val="007334D5"/>
    <w:rsid w:val="00735640"/>
    <w:rsid w:val="007402F4"/>
    <w:rsid w:val="00740E86"/>
    <w:rsid w:val="00750013"/>
    <w:rsid w:val="007516E0"/>
    <w:rsid w:val="00751CB2"/>
    <w:rsid w:val="00754368"/>
    <w:rsid w:val="007556D1"/>
    <w:rsid w:val="00756344"/>
    <w:rsid w:val="00761063"/>
    <w:rsid w:val="007643BD"/>
    <w:rsid w:val="0076544E"/>
    <w:rsid w:val="00774DF8"/>
    <w:rsid w:val="00780C03"/>
    <w:rsid w:val="00781476"/>
    <w:rsid w:val="007817EC"/>
    <w:rsid w:val="00782461"/>
    <w:rsid w:val="00783787"/>
    <w:rsid w:val="007849F6"/>
    <w:rsid w:val="00786C39"/>
    <w:rsid w:val="00787E17"/>
    <w:rsid w:val="00790128"/>
    <w:rsid w:val="007920FF"/>
    <w:rsid w:val="007945F8"/>
    <w:rsid w:val="00794B67"/>
    <w:rsid w:val="007A03E9"/>
    <w:rsid w:val="007A77FB"/>
    <w:rsid w:val="007B01D2"/>
    <w:rsid w:val="007B1F35"/>
    <w:rsid w:val="007B39EE"/>
    <w:rsid w:val="007B5447"/>
    <w:rsid w:val="007B6788"/>
    <w:rsid w:val="007C000C"/>
    <w:rsid w:val="007C3CDB"/>
    <w:rsid w:val="007C50B1"/>
    <w:rsid w:val="007C6C22"/>
    <w:rsid w:val="007C71CB"/>
    <w:rsid w:val="007D2EFF"/>
    <w:rsid w:val="007D6CFF"/>
    <w:rsid w:val="007D711B"/>
    <w:rsid w:val="007D744D"/>
    <w:rsid w:val="007E4594"/>
    <w:rsid w:val="007F496A"/>
    <w:rsid w:val="007F75E2"/>
    <w:rsid w:val="00806CA5"/>
    <w:rsid w:val="00810D1E"/>
    <w:rsid w:val="00817F7A"/>
    <w:rsid w:val="008206DA"/>
    <w:rsid w:val="00823342"/>
    <w:rsid w:val="008263CE"/>
    <w:rsid w:val="008312AE"/>
    <w:rsid w:val="0083460F"/>
    <w:rsid w:val="00836062"/>
    <w:rsid w:val="008404D3"/>
    <w:rsid w:val="0084114E"/>
    <w:rsid w:val="0084351D"/>
    <w:rsid w:val="00847174"/>
    <w:rsid w:val="00847E16"/>
    <w:rsid w:val="00850B84"/>
    <w:rsid w:val="00851471"/>
    <w:rsid w:val="00851783"/>
    <w:rsid w:val="00857E2E"/>
    <w:rsid w:val="00857EF0"/>
    <w:rsid w:val="00864F74"/>
    <w:rsid w:val="00867FC8"/>
    <w:rsid w:val="008709EC"/>
    <w:rsid w:val="00873503"/>
    <w:rsid w:val="00877CCD"/>
    <w:rsid w:val="00886880"/>
    <w:rsid w:val="00894B90"/>
    <w:rsid w:val="008970FC"/>
    <w:rsid w:val="00897D80"/>
    <w:rsid w:val="008A6CE9"/>
    <w:rsid w:val="008B0839"/>
    <w:rsid w:val="008B0E73"/>
    <w:rsid w:val="008B54F8"/>
    <w:rsid w:val="008C0AEA"/>
    <w:rsid w:val="008C12DF"/>
    <w:rsid w:val="008C4BF8"/>
    <w:rsid w:val="008D2E58"/>
    <w:rsid w:val="008E2E9F"/>
    <w:rsid w:val="008F07A0"/>
    <w:rsid w:val="008F4D8B"/>
    <w:rsid w:val="0091311B"/>
    <w:rsid w:val="009171AE"/>
    <w:rsid w:val="009210C7"/>
    <w:rsid w:val="009224A8"/>
    <w:rsid w:val="00926921"/>
    <w:rsid w:val="00931B06"/>
    <w:rsid w:val="00932896"/>
    <w:rsid w:val="009515EB"/>
    <w:rsid w:val="00951B19"/>
    <w:rsid w:val="009568F2"/>
    <w:rsid w:val="00960605"/>
    <w:rsid w:val="00967D7F"/>
    <w:rsid w:val="00971D37"/>
    <w:rsid w:val="009761E9"/>
    <w:rsid w:val="009817A4"/>
    <w:rsid w:val="0098241D"/>
    <w:rsid w:val="009868A3"/>
    <w:rsid w:val="0099217F"/>
    <w:rsid w:val="009929FD"/>
    <w:rsid w:val="00992E6B"/>
    <w:rsid w:val="00997E9E"/>
    <w:rsid w:val="009A0A5C"/>
    <w:rsid w:val="009A4167"/>
    <w:rsid w:val="009A5BDE"/>
    <w:rsid w:val="009B04F4"/>
    <w:rsid w:val="009B132A"/>
    <w:rsid w:val="009B1974"/>
    <w:rsid w:val="009B21A7"/>
    <w:rsid w:val="009B35E5"/>
    <w:rsid w:val="009B5A76"/>
    <w:rsid w:val="009B65CC"/>
    <w:rsid w:val="009B7D5E"/>
    <w:rsid w:val="009D000E"/>
    <w:rsid w:val="009D3019"/>
    <w:rsid w:val="009D7455"/>
    <w:rsid w:val="009E4339"/>
    <w:rsid w:val="009F57F1"/>
    <w:rsid w:val="00A00741"/>
    <w:rsid w:val="00A01D5C"/>
    <w:rsid w:val="00A02780"/>
    <w:rsid w:val="00A03F97"/>
    <w:rsid w:val="00A10AA0"/>
    <w:rsid w:val="00A16DCD"/>
    <w:rsid w:val="00A17152"/>
    <w:rsid w:val="00A22796"/>
    <w:rsid w:val="00A22B8A"/>
    <w:rsid w:val="00A25AE3"/>
    <w:rsid w:val="00A300BE"/>
    <w:rsid w:val="00A30EDA"/>
    <w:rsid w:val="00A3555B"/>
    <w:rsid w:val="00A3720A"/>
    <w:rsid w:val="00A4176F"/>
    <w:rsid w:val="00A46432"/>
    <w:rsid w:val="00A467D4"/>
    <w:rsid w:val="00A50006"/>
    <w:rsid w:val="00A545D5"/>
    <w:rsid w:val="00A70291"/>
    <w:rsid w:val="00A71ED9"/>
    <w:rsid w:val="00A73FEF"/>
    <w:rsid w:val="00A7480C"/>
    <w:rsid w:val="00A77CEB"/>
    <w:rsid w:val="00A77FFC"/>
    <w:rsid w:val="00A80E00"/>
    <w:rsid w:val="00A80F93"/>
    <w:rsid w:val="00A822E2"/>
    <w:rsid w:val="00A857FB"/>
    <w:rsid w:val="00A85B3E"/>
    <w:rsid w:val="00A87749"/>
    <w:rsid w:val="00A878F5"/>
    <w:rsid w:val="00A9231B"/>
    <w:rsid w:val="00A978F7"/>
    <w:rsid w:val="00AA0D49"/>
    <w:rsid w:val="00AA12AD"/>
    <w:rsid w:val="00AA4978"/>
    <w:rsid w:val="00AA5246"/>
    <w:rsid w:val="00AA7E6F"/>
    <w:rsid w:val="00AB63FD"/>
    <w:rsid w:val="00AB645B"/>
    <w:rsid w:val="00AB7DB9"/>
    <w:rsid w:val="00AC5E32"/>
    <w:rsid w:val="00AE0B66"/>
    <w:rsid w:val="00AE43EE"/>
    <w:rsid w:val="00AE49AF"/>
    <w:rsid w:val="00AF332B"/>
    <w:rsid w:val="00B0223B"/>
    <w:rsid w:val="00B037D1"/>
    <w:rsid w:val="00B04AB7"/>
    <w:rsid w:val="00B11818"/>
    <w:rsid w:val="00B21E4E"/>
    <w:rsid w:val="00B273A8"/>
    <w:rsid w:val="00B33AFE"/>
    <w:rsid w:val="00B41684"/>
    <w:rsid w:val="00B50D3B"/>
    <w:rsid w:val="00B53F46"/>
    <w:rsid w:val="00B56D83"/>
    <w:rsid w:val="00B65168"/>
    <w:rsid w:val="00B67E53"/>
    <w:rsid w:val="00B710E8"/>
    <w:rsid w:val="00B77DF2"/>
    <w:rsid w:val="00B87CEC"/>
    <w:rsid w:val="00B96EDD"/>
    <w:rsid w:val="00B97AF5"/>
    <w:rsid w:val="00BA02CF"/>
    <w:rsid w:val="00BA41D0"/>
    <w:rsid w:val="00BC18CE"/>
    <w:rsid w:val="00BD3033"/>
    <w:rsid w:val="00BE165A"/>
    <w:rsid w:val="00BE1C80"/>
    <w:rsid w:val="00BE22CE"/>
    <w:rsid w:val="00BE297F"/>
    <w:rsid w:val="00BE5883"/>
    <w:rsid w:val="00BE7553"/>
    <w:rsid w:val="00BF2953"/>
    <w:rsid w:val="00BF4965"/>
    <w:rsid w:val="00BF7717"/>
    <w:rsid w:val="00C00EE0"/>
    <w:rsid w:val="00C0248B"/>
    <w:rsid w:val="00C03688"/>
    <w:rsid w:val="00C114CF"/>
    <w:rsid w:val="00C12225"/>
    <w:rsid w:val="00C13A8F"/>
    <w:rsid w:val="00C22386"/>
    <w:rsid w:val="00C22ADE"/>
    <w:rsid w:val="00C306AC"/>
    <w:rsid w:val="00C326EC"/>
    <w:rsid w:val="00C433EC"/>
    <w:rsid w:val="00C513A1"/>
    <w:rsid w:val="00C51F7B"/>
    <w:rsid w:val="00C634C2"/>
    <w:rsid w:val="00C7071A"/>
    <w:rsid w:val="00C71D01"/>
    <w:rsid w:val="00C71D07"/>
    <w:rsid w:val="00C74334"/>
    <w:rsid w:val="00C801AD"/>
    <w:rsid w:val="00C80FE7"/>
    <w:rsid w:val="00C823B1"/>
    <w:rsid w:val="00C8536F"/>
    <w:rsid w:val="00C9091E"/>
    <w:rsid w:val="00C92234"/>
    <w:rsid w:val="00C9558D"/>
    <w:rsid w:val="00C96620"/>
    <w:rsid w:val="00CA137F"/>
    <w:rsid w:val="00CA2158"/>
    <w:rsid w:val="00CA417D"/>
    <w:rsid w:val="00CA5775"/>
    <w:rsid w:val="00CA7CFC"/>
    <w:rsid w:val="00CB12B6"/>
    <w:rsid w:val="00CB1D5B"/>
    <w:rsid w:val="00CB6469"/>
    <w:rsid w:val="00CC1567"/>
    <w:rsid w:val="00CC2D5A"/>
    <w:rsid w:val="00CC66E9"/>
    <w:rsid w:val="00CD0C35"/>
    <w:rsid w:val="00CD58F4"/>
    <w:rsid w:val="00CD673B"/>
    <w:rsid w:val="00CE60FD"/>
    <w:rsid w:val="00CE6C48"/>
    <w:rsid w:val="00CF1993"/>
    <w:rsid w:val="00CF2CA2"/>
    <w:rsid w:val="00CF32AE"/>
    <w:rsid w:val="00CF5B11"/>
    <w:rsid w:val="00D07A68"/>
    <w:rsid w:val="00D10C5C"/>
    <w:rsid w:val="00D1503E"/>
    <w:rsid w:val="00D15498"/>
    <w:rsid w:val="00D17880"/>
    <w:rsid w:val="00D17D49"/>
    <w:rsid w:val="00D21358"/>
    <w:rsid w:val="00D36359"/>
    <w:rsid w:val="00D4240C"/>
    <w:rsid w:val="00D43E38"/>
    <w:rsid w:val="00D44E64"/>
    <w:rsid w:val="00D54247"/>
    <w:rsid w:val="00D55309"/>
    <w:rsid w:val="00D56D6E"/>
    <w:rsid w:val="00D6611B"/>
    <w:rsid w:val="00D6647A"/>
    <w:rsid w:val="00D71DDF"/>
    <w:rsid w:val="00D72195"/>
    <w:rsid w:val="00D75D93"/>
    <w:rsid w:val="00D83805"/>
    <w:rsid w:val="00D84A29"/>
    <w:rsid w:val="00D86AE7"/>
    <w:rsid w:val="00D9101B"/>
    <w:rsid w:val="00D91EEA"/>
    <w:rsid w:val="00D95979"/>
    <w:rsid w:val="00DA00B3"/>
    <w:rsid w:val="00DA0996"/>
    <w:rsid w:val="00DB3002"/>
    <w:rsid w:val="00DB46DC"/>
    <w:rsid w:val="00DC171C"/>
    <w:rsid w:val="00DC6057"/>
    <w:rsid w:val="00DC6146"/>
    <w:rsid w:val="00DD185C"/>
    <w:rsid w:val="00DD2D12"/>
    <w:rsid w:val="00DD33FE"/>
    <w:rsid w:val="00DE0488"/>
    <w:rsid w:val="00DE22A7"/>
    <w:rsid w:val="00DF2BCD"/>
    <w:rsid w:val="00DF3DCD"/>
    <w:rsid w:val="00DF5C3D"/>
    <w:rsid w:val="00E01058"/>
    <w:rsid w:val="00E05DF8"/>
    <w:rsid w:val="00E06DF8"/>
    <w:rsid w:val="00E06F41"/>
    <w:rsid w:val="00E10570"/>
    <w:rsid w:val="00E11610"/>
    <w:rsid w:val="00E13592"/>
    <w:rsid w:val="00E227AE"/>
    <w:rsid w:val="00E2355D"/>
    <w:rsid w:val="00E2402D"/>
    <w:rsid w:val="00E262E2"/>
    <w:rsid w:val="00E32852"/>
    <w:rsid w:val="00E379F2"/>
    <w:rsid w:val="00E41EAD"/>
    <w:rsid w:val="00E47C5F"/>
    <w:rsid w:val="00E50939"/>
    <w:rsid w:val="00E52A5C"/>
    <w:rsid w:val="00E53CFE"/>
    <w:rsid w:val="00E5458D"/>
    <w:rsid w:val="00E5533A"/>
    <w:rsid w:val="00E6415F"/>
    <w:rsid w:val="00E6484B"/>
    <w:rsid w:val="00E72AC2"/>
    <w:rsid w:val="00E85740"/>
    <w:rsid w:val="00E860AB"/>
    <w:rsid w:val="00E87347"/>
    <w:rsid w:val="00E94AB6"/>
    <w:rsid w:val="00EA77F0"/>
    <w:rsid w:val="00EB2B36"/>
    <w:rsid w:val="00EB70D1"/>
    <w:rsid w:val="00EC0DE5"/>
    <w:rsid w:val="00EC21EA"/>
    <w:rsid w:val="00EC474A"/>
    <w:rsid w:val="00EC529C"/>
    <w:rsid w:val="00ED02F4"/>
    <w:rsid w:val="00ED0C23"/>
    <w:rsid w:val="00ED68AC"/>
    <w:rsid w:val="00EE46BE"/>
    <w:rsid w:val="00EE4A68"/>
    <w:rsid w:val="00EE71A8"/>
    <w:rsid w:val="00EF02C7"/>
    <w:rsid w:val="00EF08E9"/>
    <w:rsid w:val="00EF4160"/>
    <w:rsid w:val="00F02C41"/>
    <w:rsid w:val="00F06C30"/>
    <w:rsid w:val="00F07638"/>
    <w:rsid w:val="00F07B39"/>
    <w:rsid w:val="00F139E4"/>
    <w:rsid w:val="00F13FB7"/>
    <w:rsid w:val="00F1479D"/>
    <w:rsid w:val="00F1609B"/>
    <w:rsid w:val="00F20228"/>
    <w:rsid w:val="00F261EA"/>
    <w:rsid w:val="00F27E2F"/>
    <w:rsid w:val="00F30888"/>
    <w:rsid w:val="00F31F2C"/>
    <w:rsid w:val="00F331F9"/>
    <w:rsid w:val="00F356A7"/>
    <w:rsid w:val="00F35900"/>
    <w:rsid w:val="00F44552"/>
    <w:rsid w:val="00F532E9"/>
    <w:rsid w:val="00F5700B"/>
    <w:rsid w:val="00F61A0F"/>
    <w:rsid w:val="00F65A68"/>
    <w:rsid w:val="00F65EDE"/>
    <w:rsid w:val="00F660E7"/>
    <w:rsid w:val="00F74B4C"/>
    <w:rsid w:val="00F77A86"/>
    <w:rsid w:val="00F857A5"/>
    <w:rsid w:val="00F92F1E"/>
    <w:rsid w:val="00F93CA5"/>
    <w:rsid w:val="00F972E4"/>
    <w:rsid w:val="00FA1807"/>
    <w:rsid w:val="00FA1EE1"/>
    <w:rsid w:val="00FA57B2"/>
    <w:rsid w:val="00FB1382"/>
    <w:rsid w:val="00FB7BE1"/>
    <w:rsid w:val="00FC4ADB"/>
    <w:rsid w:val="00FC5C02"/>
    <w:rsid w:val="00FD2C75"/>
    <w:rsid w:val="00FD59B2"/>
    <w:rsid w:val="00FD676B"/>
    <w:rsid w:val="00FE4238"/>
    <w:rsid w:val="00FF0582"/>
    <w:rsid w:val="00FF2C82"/>
    <w:rsid w:val="00FF5F10"/>
    <w:rsid w:val="00FF67C8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E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next w:val="author"/>
    <w:link w:val="titleCa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bCs/>
      <w:sz w:val="28"/>
      <w:szCs w:val="28"/>
    </w:rPr>
  </w:style>
  <w:style w:type="paragraph" w:customStyle="1" w:styleId="author">
    <w:name w:val="author"/>
    <w:basedOn w:val="Normal"/>
    <w:next w:val="authorinfo"/>
    <w:link w:val="authorCar"/>
    <w:pPr>
      <w:spacing w:after="220"/>
      <w:jc w:val="center"/>
    </w:pPr>
  </w:style>
  <w:style w:type="paragraph" w:customStyle="1" w:styleId="authorinfo">
    <w:name w:val="authorinfo"/>
    <w:basedOn w:val="Normal"/>
    <w:next w:val="email"/>
    <w:link w:val="authorinfoCar"/>
    <w:pPr>
      <w:jc w:val="center"/>
    </w:pPr>
    <w:rPr>
      <w:sz w:val="18"/>
      <w:szCs w:val="18"/>
    </w:rPr>
  </w:style>
  <w:style w:type="paragraph" w:customStyle="1" w:styleId="email">
    <w:name w:val="email"/>
    <w:basedOn w:val="Normal"/>
    <w:next w:val="abstract"/>
    <w:link w:val="emailCar"/>
    <w:pPr>
      <w:jc w:val="center"/>
    </w:pPr>
    <w:rPr>
      <w:sz w:val="18"/>
      <w:szCs w:val="18"/>
    </w:rPr>
  </w:style>
  <w:style w:type="paragraph" w:customStyle="1" w:styleId="heading1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</w:pPr>
    <w:rPr>
      <w:b/>
      <w:bCs/>
    </w:rPr>
  </w:style>
  <w:style w:type="paragraph" w:customStyle="1" w:styleId="heading2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</w:pPr>
    <w:rPr>
      <w:b/>
      <w:bCs/>
    </w:rPr>
  </w:style>
  <w:style w:type="paragraph" w:customStyle="1" w:styleId="heading3">
    <w:name w:val="heading3"/>
    <w:basedOn w:val="Normal"/>
    <w:next w:val="p1a"/>
    <w:pPr>
      <w:keepNext/>
      <w:keepLines/>
      <w:tabs>
        <w:tab w:val="left" w:pos="284"/>
      </w:tabs>
      <w:suppressAutoHyphens/>
      <w:spacing w:before="320"/>
    </w:pPr>
    <w:rPr>
      <w:b/>
      <w:bCs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</w:pPr>
    <w:rPr>
      <w:sz w:val="18"/>
      <w:szCs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</w:pPr>
    <w:rPr>
      <w:sz w:val="18"/>
      <w:szCs w:val="18"/>
      <w:lang w:val="de-DE"/>
    </w:rPr>
  </w:style>
  <w:style w:type="paragraph" w:customStyle="1" w:styleId="abstract">
    <w:name w:val="abstract"/>
    <w:basedOn w:val="p1a"/>
    <w:next w:val="heading1"/>
    <w:qFormat/>
    <w:pPr>
      <w:spacing w:before="600" w:after="120"/>
      <w:ind w:left="567" w:right="567"/>
    </w:pPr>
    <w:rPr>
      <w:sz w:val="18"/>
      <w:szCs w:val="18"/>
    </w:rPr>
  </w:style>
  <w:style w:type="paragraph" w:customStyle="1" w:styleId="p1a">
    <w:name w:val="p1a"/>
    <w:basedOn w:val="Normal"/>
    <w:next w:val="Normal"/>
  </w:style>
  <w:style w:type="paragraph" w:customStyle="1" w:styleId="reference">
    <w:name w:val="reference"/>
    <w:basedOn w:val="Normal"/>
    <w:pPr>
      <w:ind w:left="227" w:hanging="227"/>
    </w:pPr>
    <w:rPr>
      <w:sz w:val="18"/>
      <w:szCs w:val="18"/>
    </w:rPr>
  </w:style>
  <w:style w:type="character" w:styleId="Refdenotaalpie">
    <w:name w:val="footnote reference"/>
    <w:semiHidden/>
    <w:rPr>
      <w:position w:val="6"/>
      <w:sz w:val="12"/>
      <w:szCs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</w:pPr>
    <w:rPr>
      <w:sz w:val="18"/>
      <w:szCs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semiHidden/>
    <w:pPr>
      <w:tabs>
        <w:tab w:val="left" w:pos="170"/>
      </w:tabs>
      <w:ind w:left="170" w:hanging="170"/>
    </w:pPr>
    <w:rPr>
      <w:sz w:val="18"/>
      <w:szCs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  <w:szCs w:val="18"/>
    </w:rPr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heading4">
    <w:name w:val="heading4"/>
    <w:basedOn w:val="Normal"/>
    <w:next w:val="p1a"/>
    <w:pPr>
      <w:spacing w:before="320"/>
    </w:pPr>
    <w:rPr>
      <w:i/>
      <w:iCs/>
    </w:rPr>
  </w:style>
  <w:style w:type="table" w:styleId="Tablaconcuadrcula">
    <w:name w:val="Table Grid"/>
    <w:basedOn w:val="Tablanormal"/>
    <w:rsid w:val="00F972E4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text1">
    <w:name w:val="medium_text1"/>
    <w:rsid w:val="00F972E4"/>
    <w:rPr>
      <w:sz w:val="12"/>
      <w:szCs w:val="12"/>
    </w:rPr>
  </w:style>
  <w:style w:type="character" w:styleId="Hipervnculo">
    <w:name w:val="Hyperlink"/>
    <w:uiPriority w:val="99"/>
    <w:rsid w:val="005115B8"/>
    <w:rPr>
      <w:color w:val="0000FF"/>
      <w:u w:val="single"/>
    </w:rPr>
  </w:style>
  <w:style w:type="paragraph" w:styleId="NormalWeb">
    <w:name w:val="Normal (Web)"/>
    <w:basedOn w:val="Normal"/>
    <w:rsid w:val="00EC529C"/>
    <w:pPr>
      <w:spacing w:before="100" w:beforeAutospacing="1" w:after="100" w:afterAutospacing="1"/>
    </w:pPr>
    <w:rPr>
      <w:sz w:val="22"/>
    </w:rPr>
  </w:style>
  <w:style w:type="character" w:customStyle="1" w:styleId="mediumb-text1">
    <w:name w:val="mediumb-text1"/>
    <w:rsid w:val="00EC529C"/>
    <w:rPr>
      <w:rFonts w:ascii="Arial" w:hAnsi="Arial" w:cs="Arial" w:hint="default"/>
      <w:b/>
      <w:bCs/>
      <w:color w:val="000000"/>
      <w:sz w:val="24"/>
      <w:szCs w:val="24"/>
    </w:rPr>
  </w:style>
  <w:style w:type="paragraph" w:styleId="Textosinformato">
    <w:name w:val="Plain Text"/>
    <w:basedOn w:val="Normal"/>
    <w:rsid w:val="003451F4"/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3451F4"/>
    <w:pPr>
      <w:jc w:val="both"/>
    </w:pPr>
    <w:rPr>
      <w:szCs w:val="20"/>
      <w:lang w:val="es-AR"/>
    </w:rPr>
  </w:style>
  <w:style w:type="paragraph" w:styleId="Sangra3detindependiente">
    <w:name w:val="Body Text Indent 3"/>
    <w:basedOn w:val="Normal"/>
    <w:rsid w:val="003451F4"/>
    <w:pPr>
      <w:ind w:left="360"/>
      <w:jc w:val="both"/>
    </w:pPr>
    <w:rPr>
      <w:szCs w:val="20"/>
    </w:rPr>
  </w:style>
  <w:style w:type="character" w:customStyle="1" w:styleId="mw-headline">
    <w:name w:val="mw-headline"/>
    <w:basedOn w:val="Fuentedeprrafopredeter"/>
    <w:rsid w:val="003451F4"/>
  </w:style>
  <w:style w:type="paragraph" w:customStyle="1" w:styleId="references0">
    <w:name w:val="references"/>
    <w:basedOn w:val="Normal"/>
    <w:rsid w:val="003451F4"/>
    <w:pPr>
      <w:overflowPunct w:val="0"/>
      <w:autoSpaceDE w:val="0"/>
      <w:autoSpaceDN w:val="0"/>
      <w:adjustRightInd w:val="0"/>
      <w:spacing w:line="200" w:lineRule="atLeast"/>
      <w:ind w:left="238" w:hanging="238"/>
      <w:jc w:val="both"/>
      <w:textAlignment w:val="baseline"/>
    </w:pPr>
    <w:rPr>
      <w:rFonts w:ascii="Times" w:hAnsi="Times"/>
      <w:sz w:val="17"/>
      <w:szCs w:val="20"/>
      <w:lang w:val="en-US"/>
    </w:rPr>
  </w:style>
  <w:style w:type="character" w:customStyle="1" w:styleId="ptbrand">
    <w:name w:val="ptbrand"/>
    <w:basedOn w:val="Fuentedeprrafopredeter"/>
    <w:rsid w:val="003451F4"/>
  </w:style>
  <w:style w:type="character" w:customStyle="1" w:styleId="binding">
    <w:name w:val="binding"/>
    <w:basedOn w:val="Fuentedeprrafopredeter"/>
    <w:rsid w:val="003451F4"/>
  </w:style>
  <w:style w:type="paragraph" w:customStyle="1" w:styleId="figurelegend">
    <w:name w:val="figure legend"/>
    <w:basedOn w:val="Normal"/>
    <w:next w:val="Normal"/>
    <w:rsid w:val="003451F4"/>
    <w:pPr>
      <w:keepNext/>
      <w:keepLines/>
      <w:overflowPunct w:val="0"/>
      <w:autoSpaceDE w:val="0"/>
      <w:autoSpaceDN w:val="0"/>
      <w:adjustRightInd w:val="0"/>
      <w:spacing w:before="120" w:after="240" w:line="220" w:lineRule="exact"/>
      <w:jc w:val="both"/>
      <w:textAlignment w:val="baseline"/>
    </w:pPr>
    <w:rPr>
      <w:rFonts w:ascii="Times" w:hAnsi="Times" w:cs="Times"/>
      <w:sz w:val="18"/>
      <w:szCs w:val="18"/>
      <w:lang w:val="en-US" w:eastAsia="zh-CN"/>
    </w:rPr>
  </w:style>
  <w:style w:type="character" w:styleId="nfasis">
    <w:name w:val="Emphasis"/>
    <w:qFormat/>
    <w:rsid w:val="00097594"/>
    <w:rPr>
      <w:i/>
      <w:iCs/>
    </w:rPr>
  </w:style>
  <w:style w:type="character" w:customStyle="1" w:styleId="srtitle1">
    <w:name w:val="srtitle1"/>
    <w:rsid w:val="006A720B"/>
    <w:rPr>
      <w:b/>
      <w:bCs/>
    </w:rPr>
  </w:style>
  <w:style w:type="paragraph" w:customStyle="1" w:styleId="tabletitle">
    <w:name w:val="table title"/>
    <w:basedOn w:val="Normal"/>
    <w:next w:val="Normal"/>
    <w:rsid w:val="00557C7F"/>
    <w:pPr>
      <w:keepNext/>
      <w:keepLines/>
      <w:overflowPunct w:val="0"/>
      <w:autoSpaceDE w:val="0"/>
      <w:autoSpaceDN w:val="0"/>
      <w:adjustRightInd w:val="0"/>
      <w:spacing w:before="240" w:after="120" w:line="220" w:lineRule="exact"/>
      <w:jc w:val="both"/>
      <w:textAlignment w:val="baseline"/>
    </w:pPr>
    <w:rPr>
      <w:rFonts w:ascii="Times" w:hAnsi="Times" w:cs="Times"/>
      <w:sz w:val="18"/>
      <w:szCs w:val="18"/>
      <w:lang w:val="de-DE" w:eastAsia="zh-CN"/>
    </w:rPr>
  </w:style>
  <w:style w:type="character" w:customStyle="1" w:styleId="titleCar">
    <w:name w:val="title Car"/>
    <w:basedOn w:val="Fuentedeprrafopredeter"/>
    <w:link w:val="Ttulo10"/>
    <w:rsid w:val="00EC0DE5"/>
    <w:rPr>
      <w:b/>
      <w:bCs/>
      <w:sz w:val="28"/>
      <w:szCs w:val="28"/>
      <w:lang w:val="es-ES" w:eastAsia="es-ES" w:bidi="ar-SA"/>
    </w:rPr>
  </w:style>
  <w:style w:type="character" w:customStyle="1" w:styleId="authorCar">
    <w:name w:val="author Car"/>
    <w:basedOn w:val="Fuentedeprrafopredeter"/>
    <w:link w:val="author"/>
    <w:rsid w:val="00EC0DE5"/>
    <w:rPr>
      <w:sz w:val="24"/>
      <w:szCs w:val="24"/>
      <w:lang w:val="es-ES" w:eastAsia="es-ES" w:bidi="ar-SA"/>
    </w:rPr>
  </w:style>
  <w:style w:type="character" w:customStyle="1" w:styleId="authorinfoCar">
    <w:name w:val="authorinfo Car"/>
    <w:basedOn w:val="Fuentedeprrafopredeter"/>
    <w:link w:val="authorinfo"/>
    <w:rsid w:val="00EC0DE5"/>
    <w:rPr>
      <w:sz w:val="18"/>
      <w:szCs w:val="18"/>
      <w:lang w:val="es-ES" w:eastAsia="es-ES" w:bidi="ar-SA"/>
    </w:rPr>
  </w:style>
  <w:style w:type="character" w:customStyle="1" w:styleId="emailCar">
    <w:name w:val="email Car"/>
    <w:basedOn w:val="Fuentedeprrafopredeter"/>
    <w:link w:val="email"/>
    <w:rsid w:val="00EC0DE5"/>
    <w:rPr>
      <w:sz w:val="18"/>
      <w:szCs w:val="18"/>
      <w:lang w:val="es-ES" w:eastAsia="es-ES" w:bidi="ar-SA"/>
    </w:rPr>
  </w:style>
  <w:style w:type="paragraph" w:customStyle="1" w:styleId="References">
    <w:name w:val="References"/>
    <w:basedOn w:val="Normal"/>
    <w:rsid w:val="003E6497"/>
    <w:pPr>
      <w:numPr>
        <w:numId w:val="14"/>
      </w:numPr>
      <w:spacing w:after="80"/>
    </w:pPr>
    <w:rPr>
      <w:sz w:val="18"/>
      <w:szCs w:val="20"/>
      <w:lang w:val="en-US" w:eastAsia="en-US"/>
    </w:rPr>
  </w:style>
  <w:style w:type="paragraph" w:customStyle="1" w:styleId="Affiliation">
    <w:name w:val="Affiliation"/>
    <w:rsid w:val="009F57F1"/>
    <w:pPr>
      <w:suppressAutoHyphens/>
      <w:jc w:val="center"/>
    </w:pPr>
    <w:rPr>
      <w:rFonts w:eastAsia="SimSun"/>
      <w:lang w:val="en-US" w:eastAsia="zh-CN"/>
    </w:rPr>
  </w:style>
  <w:style w:type="character" w:styleId="Textoennegrita">
    <w:name w:val="Strong"/>
    <w:basedOn w:val="Fuentedeprrafopredeter"/>
    <w:uiPriority w:val="22"/>
    <w:qFormat/>
    <w:rsid w:val="008B0E73"/>
    <w:rPr>
      <w:b/>
      <w:bCs/>
      <w:i w:val="0"/>
      <w:iCs w:val="0"/>
    </w:rPr>
  </w:style>
  <w:style w:type="paragraph" w:customStyle="1" w:styleId="TIT1CRM">
    <w:name w:val="TIT 1 CRM"/>
    <w:basedOn w:val="Ttulo1"/>
    <w:rsid w:val="0073004E"/>
    <w:pPr>
      <w:keepLines w:val="0"/>
      <w:pageBreakBefore w:val="0"/>
      <w:tabs>
        <w:tab w:val="clear" w:pos="284"/>
      </w:tabs>
      <w:suppressAutoHyphens w:val="0"/>
      <w:spacing w:before="240" w:after="60" w:line="240" w:lineRule="auto"/>
    </w:pPr>
    <w:rPr>
      <w:rFonts w:ascii="Arial" w:hAnsi="Arial" w:cs="Arial"/>
      <w:kern w:val="32"/>
      <w:sz w:val="26"/>
      <w:szCs w:val="32"/>
      <w:lang w:val="es-AR"/>
    </w:rPr>
  </w:style>
  <w:style w:type="character" w:customStyle="1" w:styleId="titulo">
    <w:name w:val="titulo"/>
    <w:basedOn w:val="Fuentedeprrafopredeter"/>
    <w:rsid w:val="009817A4"/>
  </w:style>
  <w:style w:type="character" w:styleId="AcrnimoHTML">
    <w:name w:val="HTML Acronym"/>
    <w:basedOn w:val="Fuentedeprrafopredeter"/>
    <w:uiPriority w:val="99"/>
    <w:semiHidden/>
    <w:unhideWhenUsed/>
    <w:rsid w:val="009817A4"/>
  </w:style>
  <w:style w:type="paragraph" w:styleId="Textodeglobo">
    <w:name w:val="Balloon Text"/>
    <w:basedOn w:val="Normal"/>
    <w:link w:val="TextodegloboCar"/>
    <w:uiPriority w:val="99"/>
    <w:semiHidden/>
    <w:unhideWhenUsed/>
    <w:rsid w:val="00857E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E2E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pepe@pep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jpepe@pep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pepe@pepe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pepe@pepe.com" TargetMode="External"/><Relationship Id="rId10" Type="http://schemas.openxmlformats.org/officeDocument/2006/relationships/hyperlink" Target="mailto:jpepe@pep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jpepe@pep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m\Desktop\CACIC-2010\sv-ln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5E081-A1A2-43DD-8F8A-ACB3D912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sv-lncs</Template>
  <TotalTime>33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rgm</dc:creator>
  <dc:description>Copyright Springer-Verlag Heidelberg Berlin 2002</dc:description>
  <cp:lastModifiedBy>PGP</cp:lastModifiedBy>
  <cp:revision>25</cp:revision>
  <cp:lastPrinted>2010-07-20T02:35:00Z</cp:lastPrinted>
  <dcterms:created xsi:type="dcterms:W3CDTF">2014-04-05T15:10:00Z</dcterms:created>
  <dcterms:modified xsi:type="dcterms:W3CDTF">2022-07-04T12:35:00Z</dcterms:modified>
</cp:coreProperties>
</file>